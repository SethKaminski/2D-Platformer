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FA2DA1" w:rsidP="00FA2D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SHADOW sOFTWORKS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90D11" w:rsidP="00090D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Platformer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090D11" w:rsidP="00090D11">
                <w:pPr>
                  <w:pStyle w:val="Subtitle"/>
                  <w:jc w:val="center"/>
                </w:pPr>
                <w:sdt>
                  <w:sdt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t>Assignment 1 2D Platformer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1C4C17">
                  <w:rPr>
                    <w:sz w:val="24"/>
                    <w:szCs w:val="24"/>
                  </w:rPr>
                  <w:t>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1C4C17">
                  <w:t>2015</w:t>
                </w:r>
                <w:r>
                  <w:t xml:space="preserve"> by </w:t>
                </w:r>
                <w:r w:rsidR="00FA2DA1">
                  <w:t xml:space="preserve">Shadow </w:t>
                </w:r>
                <w:proofErr w:type="spellStart"/>
                <w:r w:rsidR="00946146">
                  <w:t>Softworks</w:t>
                </w:r>
                <w:proofErr w:type="spellEnd"/>
                <w:r w:rsidR="00946146">
                  <w:t xml:space="preserve"> Games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1C4C17" w:rsidP="001C4C17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Seth Kaminski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69F3AB5D" wp14:editId="4401F19E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946146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2FDAF9C0" wp14:editId="7EABF484">
                                      <wp:extent cx="2167255" cy="732790"/>
                                      <wp:effectExtent l="0" t="0" r="4445" b="0"/>
                                      <wp:docPr id="17" name="Picture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76086" cy="7357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94614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F3A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15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946146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2FDAF9C0" wp14:editId="7EABF484">
                                <wp:extent cx="2167255" cy="732790"/>
                                <wp:effectExtent l="0" t="0" r="4445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76086" cy="73577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94614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1C4C17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 5</w:t>
                </w:r>
                <w:r w:rsidRPr="001C4C17">
                  <w:rPr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sz w:val="24"/>
                    <w:szCs w:val="24"/>
                  </w:rPr>
                  <w:t xml:space="preserve">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3328EF" w:rsidP="003328EF">
      <w:pPr>
        <w:rPr>
          <w:sz w:val="24"/>
          <w:szCs w:val="24"/>
        </w:rPr>
      </w:pPr>
      <w:r>
        <w:rPr>
          <w:sz w:val="24"/>
          <w:szCs w:val="24"/>
        </w:rPr>
        <w:t>Title page-----------------------------------------------</w:t>
      </w:r>
      <w:r w:rsidR="00E2386B">
        <w:rPr>
          <w:sz w:val="24"/>
          <w:szCs w:val="24"/>
        </w:rPr>
        <w:t>--------------------------------------------------------------</w:t>
      </w:r>
      <w:r>
        <w:rPr>
          <w:sz w:val="24"/>
          <w:szCs w:val="24"/>
        </w:rPr>
        <w:t>pg1</w:t>
      </w:r>
    </w:p>
    <w:p w:rsidR="003328EF" w:rsidRDefault="003328EF" w:rsidP="003328EF">
      <w:pPr>
        <w:rPr>
          <w:sz w:val="24"/>
          <w:szCs w:val="24"/>
        </w:rPr>
      </w:pPr>
      <w:r>
        <w:rPr>
          <w:sz w:val="24"/>
          <w:szCs w:val="24"/>
        </w:rPr>
        <w:t>Table of Contents ------------------------------------</w:t>
      </w:r>
      <w:r w:rsidR="00E2386B">
        <w:rPr>
          <w:sz w:val="24"/>
          <w:szCs w:val="24"/>
        </w:rPr>
        <w:t>--------------------------------------------------------------p</w:t>
      </w:r>
      <w:r>
        <w:rPr>
          <w:sz w:val="24"/>
          <w:szCs w:val="24"/>
        </w:rPr>
        <w:t>g2</w:t>
      </w:r>
    </w:p>
    <w:p w:rsidR="003328EF" w:rsidRDefault="003328EF" w:rsidP="003328EF">
      <w:pPr>
        <w:rPr>
          <w:sz w:val="24"/>
          <w:szCs w:val="24"/>
        </w:rPr>
      </w:pPr>
      <w:r>
        <w:rPr>
          <w:sz w:val="24"/>
          <w:szCs w:val="24"/>
        </w:rPr>
        <w:t>Version History----------------------------------------</w:t>
      </w:r>
      <w:r w:rsidR="00E2386B">
        <w:rPr>
          <w:sz w:val="24"/>
          <w:szCs w:val="24"/>
        </w:rPr>
        <w:t>--------------------------------------------------------------</w:t>
      </w:r>
      <w:r>
        <w:rPr>
          <w:sz w:val="24"/>
          <w:szCs w:val="24"/>
        </w:rPr>
        <w:t>pg3</w:t>
      </w:r>
    </w:p>
    <w:p w:rsidR="00E2386B" w:rsidRPr="00E2386B" w:rsidRDefault="00E2386B" w:rsidP="00E2386B">
      <w:pPr>
        <w:rPr>
          <w:sz w:val="24"/>
          <w:szCs w:val="24"/>
        </w:rPr>
      </w:pPr>
      <w:r w:rsidRPr="00E2386B">
        <w:rPr>
          <w:sz w:val="24"/>
        </w:rPr>
        <w:t xml:space="preserve">Game Overview </w:t>
      </w:r>
      <w:r>
        <w:rPr>
          <w:sz w:val="24"/>
          <w:szCs w:val="24"/>
        </w:rPr>
        <w:t>----------------------------------------------------------------------------------------------------pg4</w:t>
      </w:r>
    </w:p>
    <w:p w:rsidR="00E2386B" w:rsidRPr="00E2386B" w:rsidRDefault="00E2386B" w:rsidP="00E2386B">
      <w:pPr>
        <w:rPr>
          <w:sz w:val="24"/>
        </w:rPr>
      </w:pPr>
      <w:r w:rsidRPr="00E2386B">
        <w:rPr>
          <w:sz w:val="24"/>
        </w:rPr>
        <w:t>Controls</w:t>
      </w:r>
      <w:r>
        <w:rPr>
          <w:sz w:val="24"/>
          <w:szCs w:val="24"/>
        </w:rPr>
        <w:t>---------------------------------------------------------------------------------------------------------------pg4</w:t>
      </w:r>
    </w:p>
    <w:p w:rsidR="00E2386B" w:rsidRPr="00E2386B" w:rsidRDefault="00E2386B" w:rsidP="00E2386B">
      <w:pPr>
        <w:rPr>
          <w:sz w:val="24"/>
        </w:rPr>
      </w:pPr>
      <w:r w:rsidRPr="00E2386B">
        <w:rPr>
          <w:sz w:val="24"/>
        </w:rPr>
        <w:t>Interface Sketch</w:t>
      </w:r>
      <w:r>
        <w:rPr>
          <w:sz w:val="24"/>
          <w:szCs w:val="24"/>
        </w:rPr>
        <w:t>----------------------------------------------------------------------------------------------------pg4</w:t>
      </w:r>
    </w:p>
    <w:p w:rsidR="00E2386B" w:rsidRPr="00E2386B" w:rsidRDefault="00E2386B" w:rsidP="00E2386B">
      <w:pPr>
        <w:rPr>
          <w:sz w:val="24"/>
        </w:rPr>
      </w:pPr>
      <w:r w:rsidRPr="00E2386B">
        <w:rPr>
          <w:sz w:val="24"/>
        </w:rPr>
        <w:t>Screen Descriptions</w:t>
      </w:r>
      <w:r>
        <w:rPr>
          <w:sz w:val="24"/>
          <w:szCs w:val="24"/>
        </w:rPr>
        <w:t>------------------------------------------------------------------------------------------------pg5</w:t>
      </w:r>
    </w:p>
    <w:p w:rsidR="00E2386B" w:rsidRPr="00E2386B" w:rsidRDefault="00E2386B" w:rsidP="00E2386B">
      <w:pPr>
        <w:rPr>
          <w:sz w:val="24"/>
        </w:rPr>
      </w:pPr>
      <w:r w:rsidRPr="00E2386B">
        <w:rPr>
          <w:sz w:val="24"/>
        </w:rPr>
        <w:t>Characters</w:t>
      </w:r>
      <w:r>
        <w:rPr>
          <w:sz w:val="24"/>
          <w:szCs w:val="24"/>
        </w:rPr>
        <w:t>------------------------------------------------------------------------------------------------------------pg5</w:t>
      </w:r>
    </w:p>
    <w:p w:rsidR="00E2386B" w:rsidRPr="00E2386B" w:rsidRDefault="00E2386B" w:rsidP="00E2386B">
      <w:pPr>
        <w:rPr>
          <w:sz w:val="24"/>
        </w:rPr>
      </w:pPr>
      <w:r w:rsidRPr="00E2386B">
        <w:rPr>
          <w:sz w:val="24"/>
        </w:rPr>
        <w:t>Enemies</w:t>
      </w:r>
      <w:r>
        <w:rPr>
          <w:sz w:val="24"/>
          <w:szCs w:val="24"/>
        </w:rPr>
        <w:t>---------------------------------------------------------------------------------------------------------------pg5</w:t>
      </w:r>
    </w:p>
    <w:p w:rsidR="00E2386B" w:rsidRPr="00E2386B" w:rsidRDefault="00E2386B" w:rsidP="00E2386B">
      <w:pPr>
        <w:rPr>
          <w:sz w:val="24"/>
        </w:rPr>
      </w:pPr>
      <w:r w:rsidRPr="00E2386B">
        <w:rPr>
          <w:sz w:val="24"/>
        </w:rPr>
        <w:t>Scoring</w:t>
      </w:r>
      <w:r>
        <w:rPr>
          <w:sz w:val="24"/>
          <w:szCs w:val="24"/>
        </w:rPr>
        <w:t>----------------------------------------------------------------------------------------------------------------pg5</w:t>
      </w:r>
    </w:p>
    <w:p w:rsidR="00E2386B" w:rsidRPr="00E2386B" w:rsidRDefault="00E2386B" w:rsidP="00E2386B">
      <w:pPr>
        <w:rPr>
          <w:sz w:val="24"/>
        </w:rPr>
      </w:pPr>
      <w:r w:rsidRPr="00E2386B">
        <w:rPr>
          <w:sz w:val="24"/>
        </w:rPr>
        <w:t>Sound Index</w:t>
      </w:r>
      <w:r>
        <w:rPr>
          <w:sz w:val="24"/>
          <w:szCs w:val="24"/>
        </w:rPr>
        <w:t>----------------------------------------------------------------------------------------------------------pg5</w:t>
      </w:r>
    </w:p>
    <w:p w:rsidR="00E2386B" w:rsidRPr="00E2386B" w:rsidRDefault="00E2386B" w:rsidP="00E2386B">
      <w:pPr>
        <w:rPr>
          <w:sz w:val="24"/>
        </w:rPr>
      </w:pPr>
      <w:r w:rsidRPr="00E2386B">
        <w:rPr>
          <w:sz w:val="24"/>
        </w:rPr>
        <w:t>Art / Multimedia Index</w:t>
      </w:r>
      <w:r>
        <w:rPr>
          <w:sz w:val="24"/>
          <w:szCs w:val="24"/>
        </w:rPr>
        <w:t>--------------------------------------------------------------------------------------------pg</w:t>
      </w:r>
      <w:r w:rsidR="000967FE">
        <w:rPr>
          <w:sz w:val="24"/>
          <w:szCs w:val="24"/>
        </w:rPr>
        <w:t>5</w:t>
      </w:r>
    </w:p>
    <w:p w:rsidR="00E2386B" w:rsidRDefault="00E2386B" w:rsidP="003328EF">
      <w:pPr>
        <w:rPr>
          <w:sz w:val="24"/>
          <w:szCs w:val="24"/>
        </w:rPr>
      </w:pPr>
    </w:p>
    <w:p w:rsidR="003328EF" w:rsidRPr="009A4D42" w:rsidRDefault="003328EF" w:rsidP="003328EF">
      <w:pPr>
        <w:rPr>
          <w:sz w:val="24"/>
          <w:szCs w:val="24"/>
        </w:rPr>
      </w:pPr>
    </w:p>
    <w:p w:rsidR="009A4D42" w:rsidRDefault="003328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9A4D42"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686D09" w:rsidRDefault="000967FE" w:rsidP="00D22C59">
      <w:pPr>
        <w:rPr>
          <w:sz w:val="24"/>
          <w:szCs w:val="24"/>
        </w:rPr>
      </w:pPr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198030E1" wp14:editId="634EBA12">
            <wp:extent cx="5943600" cy="4015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9A4D42"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3328EF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You </w:t>
      </w:r>
      <w:r w:rsidR="00090D11">
        <w:rPr>
          <w:i/>
          <w:sz w:val="24"/>
          <w:szCs w:val="24"/>
        </w:rPr>
        <w:t xml:space="preserve">are an </w:t>
      </w:r>
      <w:r w:rsidR="00090D11" w:rsidRPr="00090D11">
        <w:rPr>
          <w:i/>
          <w:sz w:val="24"/>
          <w:szCs w:val="24"/>
        </w:rPr>
        <w:t>astronaut</w:t>
      </w:r>
      <w:r w:rsidR="00090D11">
        <w:rPr>
          <w:i/>
          <w:sz w:val="24"/>
          <w:szCs w:val="24"/>
        </w:rPr>
        <w:t xml:space="preserve"> and need to get to the other side of the world</w:t>
      </w:r>
      <w:r>
        <w:rPr>
          <w:i/>
          <w:sz w:val="24"/>
          <w:szCs w:val="24"/>
        </w:rPr>
        <w:t xml:space="preserve">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713161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A </w:t>
      </w:r>
      <w:r w:rsidR="00090D11">
        <w:rPr>
          <w:i/>
          <w:sz w:val="24"/>
          <w:szCs w:val="24"/>
        </w:rPr>
        <w:t xml:space="preserve"> to</w:t>
      </w:r>
      <w:proofErr w:type="gramEnd"/>
      <w:r w:rsidR="00090D11">
        <w:rPr>
          <w:i/>
          <w:sz w:val="24"/>
          <w:szCs w:val="24"/>
        </w:rPr>
        <w:t xml:space="preserve"> move left and </w:t>
      </w:r>
      <w:r>
        <w:rPr>
          <w:i/>
          <w:sz w:val="24"/>
          <w:szCs w:val="24"/>
        </w:rPr>
        <w:t xml:space="preserve">D </w:t>
      </w:r>
      <w:r w:rsidR="00090D11">
        <w:rPr>
          <w:i/>
          <w:sz w:val="24"/>
          <w:szCs w:val="24"/>
        </w:rPr>
        <w:t xml:space="preserve">to </w:t>
      </w:r>
      <w:r>
        <w:rPr>
          <w:i/>
          <w:sz w:val="24"/>
          <w:szCs w:val="24"/>
        </w:rPr>
        <w:t>move the player</w:t>
      </w:r>
      <w:r w:rsidR="00090D11">
        <w:rPr>
          <w:i/>
          <w:sz w:val="24"/>
          <w:szCs w:val="24"/>
        </w:rPr>
        <w:t xml:space="preserve"> right</w:t>
      </w:r>
      <w:r>
        <w:rPr>
          <w:i/>
          <w:sz w:val="24"/>
          <w:szCs w:val="24"/>
        </w:rPr>
        <w:t xml:space="preserve">. </w:t>
      </w:r>
      <w:r w:rsidR="00090D11">
        <w:rPr>
          <w:i/>
          <w:sz w:val="24"/>
          <w:szCs w:val="24"/>
        </w:rPr>
        <w:t>Space to jump</w:t>
      </w:r>
      <w:r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Default="00090D11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271" behindDoc="0" locked="0" layoutInCell="1" allowOverlap="1">
                <wp:simplePos x="0" y="0"/>
                <wp:positionH relativeFrom="column">
                  <wp:posOffset>3031329</wp:posOffset>
                </wp:positionH>
                <wp:positionV relativeFrom="paragraph">
                  <wp:posOffset>2054860</wp:posOffset>
                </wp:positionV>
                <wp:extent cx="306258" cy="345474"/>
                <wp:effectExtent l="0" t="0" r="1778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58" cy="3454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6834D" id="Rectangle 21" o:spid="_x0000_s1026" style="position:absolute;margin-left:238.7pt;margin-top:161.8pt;width:24.1pt;height:27.2pt;z-index:251670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" fillcolor="#c0504d [3205]" strokecolor="#622423 [1605]" strokeweight="2pt"/>
            </w:pict>
          </mc:Fallback>
        </mc:AlternateContent>
      </w:r>
      <w:r>
        <w:rPr>
          <w:i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94BEC" wp14:editId="0A028FAE">
                <wp:simplePos x="0" y="0"/>
                <wp:positionH relativeFrom="column">
                  <wp:posOffset>4255706</wp:posOffset>
                </wp:positionH>
                <wp:positionV relativeFrom="paragraph">
                  <wp:posOffset>734476</wp:posOffset>
                </wp:positionV>
                <wp:extent cx="441960" cy="457200"/>
                <wp:effectExtent l="0" t="0" r="1524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0D09C" id="Oval 12" o:spid="_x0000_s1026" style="position:absolute;margin-left:335.1pt;margin-top:57.85pt;width:34.8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" fillcolor="#c0504d [3205]" strokecolor="#622423 [1605]" strokeweight="2pt"/>
            </w:pict>
          </mc:Fallback>
        </mc:AlternateContent>
      </w:r>
      <w:r>
        <w:rPr>
          <w:i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6D284BFB" wp14:editId="3DF7C323">
                <wp:simplePos x="0" y="0"/>
                <wp:positionH relativeFrom="column">
                  <wp:posOffset>3456059</wp:posOffset>
                </wp:positionH>
                <wp:positionV relativeFrom="paragraph">
                  <wp:posOffset>1192645</wp:posOffset>
                </wp:positionV>
                <wp:extent cx="1946879" cy="376261"/>
                <wp:effectExtent l="0" t="0" r="1587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879" cy="376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B23FC" id="Rectangle 20" o:spid="_x0000_s1026" style="position:absolute;margin-left:272.15pt;margin-top:93.9pt;width:153.3pt;height:29.65pt;z-index:251669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" fillcolor="#9bbb59 [3206]" strokecolor="#4e6128 [1606]" strokeweight="2pt"/>
            </w:pict>
          </mc:Fallback>
        </mc:AlternateContent>
      </w:r>
      <w:r>
        <w:rPr>
          <w:i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8223" behindDoc="0" locked="0" layoutInCell="1" allowOverlap="1" wp14:anchorId="51F99427" wp14:editId="6EB56CCA">
                <wp:simplePos x="0" y="0"/>
                <wp:positionH relativeFrom="column">
                  <wp:posOffset>944245</wp:posOffset>
                </wp:positionH>
                <wp:positionV relativeFrom="paragraph">
                  <wp:posOffset>1814195</wp:posOffset>
                </wp:positionV>
                <wp:extent cx="240631" cy="586266"/>
                <wp:effectExtent l="0" t="0" r="26670" b="234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31" cy="5862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8447C" id="Oval 19" o:spid="_x0000_s1026" style="position:absolute;margin-left:74.35pt;margin-top:142.85pt;width:18.95pt;height:46.15pt;z-index:251668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" fillcolor="#f79646 [3209]" strokecolor="#974706 [1609]" strokeweight="2pt"/>
            </w:pict>
          </mc:Fallback>
        </mc:AlternateContent>
      </w:r>
      <w:r>
        <w:rPr>
          <w:i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7199" behindDoc="0" locked="0" layoutInCell="1" allowOverlap="1" wp14:anchorId="62A9484F" wp14:editId="1347F83C">
                <wp:simplePos x="0" y="0"/>
                <wp:positionH relativeFrom="column">
                  <wp:posOffset>485637</wp:posOffset>
                </wp:positionH>
                <wp:positionV relativeFrom="paragraph">
                  <wp:posOffset>2400680</wp:posOffset>
                </wp:positionV>
                <wp:extent cx="4887009" cy="445797"/>
                <wp:effectExtent l="0" t="0" r="279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009" cy="445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E1BC1" id="Rectangle 18" o:spid="_x0000_s1026" style="position:absolute;margin-left:38.25pt;margin-top:189.05pt;width:384.8pt;height:35.1pt;z-index:251667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" fillcolor="#9bbb59 [3206]" strokecolor="#4e6128 [1606]" strokeweight="2pt"/>
            </w:pict>
          </mc:Fallback>
        </mc:AlternateContent>
      </w:r>
      <w:r w:rsidR="00E2386B">
        <w:rPr>
          <w:i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>
                <wp:extent cx="4943885" cy="2849880"/>
                <wp:effectExtent l="0" t="0" r="28575" b="2667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885" cy="284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B540E" id="Rectangle 8" o:spid="_x0000_s1026" style="width:389.3pt;height:2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" fillcolor="white [3201]" strokecolor="#f79646 [3209]" strokeweight="2pt">
                <w10:anchorlock/>
              </v:rect>
            </w:pict>
          </mc:Fallback>
        </mc:AlternateContent>
      </w:r>
    </w:p>
    <w:p w:rsidR="00E2386B" w:rsidRDefault="00E2386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Red = enemies</w:t>
      </w:r>
    </w:p>
    <w:p w:rsidR="00E2386B" w:rsidRDefault="00090D11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Orange</w:t>
      </w:r>
      <w:r w:rsidR="00E2386B">
        <w:rPr>
          <w:i/>
          <w:sz w:val="24"/>
          <w:szCs w:val="24"/>
        </w:rPr>
        <w:t xml:space="preserve"> = player</w:t>
      </w:r>
    </w:p>
    <w:p w:rsidR="00686D09" w:rsidRDefault="00090D11" w:rsidP="00E2386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Green</w:t>
      </w:r>
      <w:r w:rsidR="00E2386B">
        <w:rPr>
          <w:i/>
          <w:sz w:val="24"/>
          <w:szCs w:val="24"/>
        </w:rPr>
        <w:t xml:space="preserve"> = </w:t>
      </w:r>
      <w:proofErr w:type="spellStart"/>
      <w:r w:rsidR="00E2386B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atform</w:t>
      </w:r>
      <w:proofErr w:type="spellEnd"/>
    </w:p>
    <w:p w:rsidR="00E2386B" w:rsidRDefault="00E2386B" w:rsidP="00E2386B">
      <w:pPr>
        <w:pStyle w:val="ListParagraph"/>
        <w:rPr>
          <w:i/>
          <w:sz w:val="24"/>
          <w:szCs w:val="24"/>
        </w:rPr>
      </w:pPr>
    </w:p>
    <w:p w:rsidR="00E2386B" w:rsidRDefault="00E2386B" w:rsidP="00E2386B">
      <w:pPr>
        <w:pStyle w:val="ListParagraph"/>
        <w:rPr>
          <w:i/>
          <w:sz w:val="24"/>
          <w:szCs w:val="24"/>
        </w:rPr>
      </w:pPr>
    </w:p>
    <w:p w:rsidR="00E2386B" w:rsidRDefault="00E2386B" w:rsidP="00E2386B">
      <w:pPr>
        <w:pStyle w:val="ListParagraph"/>
        <w:rPr>
          <w:i/>
          <w:sz w:val="24"/>
          <w:szCs w:val="24"/>
        </w:rPr>
      </w:pPr>
    </w:p>
    <w:p w:rsidR="00E2386B" w:rsidRDefault="00E2386B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E2386B" w:rsidRPr="008C6B2D" w:rsidRDefault="00E2386B" w:rsidP="00E2386B">
      <w:pPr>
        <w:pStyle w:val="ListParagraph"/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Screen Descriptions</w:t>
      </w:r>
      <w:r w:rsidR="008B0B9E" w:rsidRPr="008B0B9E">
        <w:rPr>
          <w:noProof/>
          <w:lang w:eastAsia="en-CA"/>
        </w:rPr>
        <w:t xml:space="preserve"> </w:t>
      </w:r>
    </w:p>
    <w:p w:rsidR="00686D09" w:rsidRPr="008C6B2D" w:rsidRDefault="008B0B9E" w:rsidP="00D22C59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FC96D8D" wp14:editId="5D7C93FC">
            <wp:extent cx="1969815" cy="14744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089" cy="14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B9E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2793DC65" wp14:editId="6C102F6B">
            <wp:extent cx="1951303" cy="14528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1991" cy="14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D11">
        <w:rPr>
          <w:i/>
          <w:noProof/>
          <w:sz w:val="24"/>
          <w:szCs w:val="24"/>
          <w:lang w:eastAsia="en-CA"/>
        </w:rPr>
        <w:drawing>
          <wp:anchor distT="0" distB="0" distL="114300" distR="114300" simplePos="0" relativeHeight="251671295" behindDoc="0" locked="0" layoutInCell="1" allowOverlap="1" wp14:anchorId="67E1E147" wp14:editId="5F8C5F1F">
            <wp:simplePos x="0" y="0"/>
            <wp:positionH relativeFrom="column">
              <wp:posOffset>3526346</wp:posOffset>
            </wp:positionH>
            <wp:positionV relativeFrom="paragraph">
              <wp:posOffset>3023253</wp:posOffset>
            </wp:positionV>
            <wp:extent cx="551180" cy="761365"/>
            <wp:effectExtent l="0" t="0" r="1270" b="635"/>
            <wp:wrapNone/>
            <wp:docPr id="22" name="Picture 22" descr="C:\Users\Seth\AppData\Local\Microsoft\Windows\INetCache\Content.Word\alienBiege_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th\AppData\Local\Microsoft\Windows\INetCache\Content.Word\alienBiege_stan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drawing>
          <wp:inline distT="0" distB="0" distL="0" distR="0" wp14:anchorId="26BC84FF" wp14:editId="5E30754D">
            <wp:extent cx="1981929" cy="14701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056" cy="14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t xml:space="preserve"> </w:t>
      </w: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D22C59" w:rsidRPr="00E2386B" w:rsidRDefault="00713161" w:rsidP="00E2386B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 are </w:t>
      </w:r>
      <w:r w:rsidR="00090D11">
        <w:rPr>
          <w:i/>
          <w:sz w:val="24"/>
          <w:szCs w:val="24"/>
        </w:rPr>
        <w:t xml:space="preserve">brown </w:t>
      </w:r>
      <w:r w:rsidR="00090D11" w:rsidRPr="00090D11">
        <w:rPr>
          <w:i/>
          <w:sz w:val="24"/>
          <w:szCs w:val="24"/>
        </w:rPr>
        <w:t>astronaut</w:t>
      </w:r>
      <w:r>
        <w:rPr>
          <w:i/>
          <w:sz w:val="24"/>
          <w:szCs w:val="24"/>
        </w:rPr>
        <w:t xml:space="preserve">. 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Default="00592AB6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Saw: fall off platforms and bounds off walls</w:t>
      </w:r>
      <w:r w:rsidR="00713161">
        <w:rPr>
          <w:i/>
          <w:sz w:val="24"/>
          <w:szCs w:val="24"/>
        </w:rPr>
        <w:t>.</w:t>
      </w:r>
    </w:p>
    <w:p w:rsidR="00713161" w:rsidRPr="005C2F0F" w:rsidRDefault="00592AB6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Slime Cube</w:t>
      </w:r>
      <w:r w:rsidR="00713161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does so fall off platforms but still </w:t>
      </w:r>
      <w:r>
        <w:rPr>
          <w:i/>
          <w:sz w:val="24"/>
          <w:szCs w:val="24"/>
        </w:rPr>
        <w:t xml:space="preserve">bounds </w:t>
      </w:r>
      <w:r>
        <w:rPr>
          <w:i/>
          <w:sz w:val="24"/>
          <w:szCs w:val="24"/>
        </w:rPr>
        <w:t>off walls</w:t>
      </w:r>
      <w:r w:rsidR="00713161">
        <w:rPr>
          <w:i/>
          <w:sz w:val="24"/>
          <w:szCs w:val="24"/>
        </w:rPr>
        <w:t xml:space="preserve">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713161" w:rsidRPr="00FA2DA1" w:rsidRDefault="00713161" w:rsidP="00713161">
      <w:pPr>
        <w:pStyle w:val="ListParagraph"/>
        <w:rPr>
          <w:sz w:val="24"/>
          <w:szCs w:val="24"/>
        </w:rPr>
      </w:pPr>
      <w:r w:rsidRPr="00FA2DA1">
        <w:rPr>
          <w:sz w:val="24"/>
          <w:szCs w:val="24"/>
        </w:rPr>
        <w:t xml:space="preserve">5 point </w:t>
      </w:r>
      <w:r w:rsidR="00592AB6">
        <w:rPr>
          <w:sz w:val="24"/>
          <w:szCs w:val="24"/>
        </w:rPr>
        <w:t>pre copper coin</w:t>
      </w:r>
      <w:r w:rsidR="00FA2DA1" w:rsidRPr="00FA2DA1">
        <w:rPr>
          <w:sz w:val="24"/>
          <w:szCs w:val="24"/>
        </w:rPr>
        <w:t xml:space="preserve">.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3328EF" w:rsidRDefault="003328EF" w:rsidP="003328E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Most sound from Kenney of OpenGameArt.org</w:t>
      </w:r>
    </w:p>
    <w:p w:rsidR="00686D09" w:rsidRPr="00592AB6" w:rsidRDefault="00441D54" w:rsidP="00592AB6">
      <w:pPr>
        <w:pStyle w:val="ListParagraph"/>
        <w:ind w:firstLine="720"/>
        <w:rPr>
          <w:i/>
          <w:sz w:val="24"/>
          <w:szCs w:val="24"/>
        </w:rPr>
      </w:pPr>
      <w:hyperlink r:id="rId18" w:history="1">
        <w:r w:rsidR="003328EF" w:rsidRPr="00846DEF">
          <w:rPr>
            <w:rStyle w:val="Hyperlink"/>
            <w:i/>
            <w:sz w:val="24"/>
            <w:szCs w:val="24"/>
          </w:rPr>
          <w:t>http://opengameart.org/content/space-shooter-redux</w:t>
        </w:r>
      </w:hyperlink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3328EF" w:rsidRDefault="003328EF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All art coms from Kenney of OpenGameArt.org</w:t>
      </w:r>
    </w:p>
    <w:p w:rsidR="00E2386B" w:rsidRDefault="00592AB6" w:rsidP="003328EF">
      <w:pPr>
        <w:pStyle w:val="ListParagraph"/>
        <w:ind w:firstLine="720"/>
      </w:pPr>
      <w:hyperlink r:id="rId19" w:history="1">
        <w:r w:rsidRPr="004B40B2">
          <w:rPr>
            <w:rStyle w:val="Hyperlink"/>
          </w:rPr>
          <w:t>http://opengameart.org/content/platformer-pack-redux-360-assets</w:t>
        </w:r>
      </w:hyperlink>
    </w:p>
    <w:p w:rsidR="00592AB6" w:rsidRDefault="00592AB6" w:rsidP="003328EF">
      <w:pPr>
        <w:pStyle w:val="ListParagraph"/>
        <w:ind w:firstLine="720"/>
        <w:rPr>
          <w:i/>
          <w:sz w:val="24"/>
          <w:szCs w:val="24"/>
        </w:rPr>
      </w:pPr>
    </w:p>
    <w:p w:rsidR="005C2F0F" w:rsidRPr="008B0B9E" w:rsidRDefault="005C2F0F" w:rsidP="008B0B9E">
      <w:pPr>
        <w:rPr>
          <w:b/>
          <w:sz w:val="24"/>
          <w:szCs w:val="24"/>
        </w:rPr>
      </w:pPr>
    </w:p>
    <w:sectPr w:rsidR="005C2F0F" w:rsidRPr="008B0B9E" w:rsidSect="008E601F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D54" w:rsidRDefault="00441D54" w:rsidP="00C152DC">
      <w:pPr>
        <w:spacing w:after="0" w:line="240" w:lineRule="auto"/>
      </w:pPr>
      <w:r>
        <w:separator/>
      </w:r>
    </w:p>
  </w:endnote>
  <w:endnote w:type="continuationSeparator" w:id="0">
    <w:p w:rsidR="00441D54" w:rsidRDefault="00441D5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Pr="00FA2DA1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AA765B">
      <w:rPr>
        <w:rFonts w:asciiTheme="majorHAnsi" w:hAnsiTheme="majorHAnsi"/>
        <w:b/>
      </w:rPr>
      <w:t xml:space="preserve">Version Number </w:t>
    </w:r>
    <w:r w:rsidR="00FA2DA1">
      <w:rPr>
        <w:rFonts w:asciiTheme="majorHAnsi" w:hAnsiTheme="majorHAnsi"/>
        <w:b/>
      </w:rPr>
      <w:t>1.0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967FE" w:rsidRPr="000967FE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441D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967FE" w:rsidRPr="000967FE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D54" w:rsidRDefault="00441D54" w:rsidP="00C152DC">
      <w:pPr>
        <w:spacing w:after="0" w:line="240" w:lineRule="auto"/>
      </w:pPr>
      <w:r>
        <w:separator/>
      </w:r>
    </w:p>
  </w:footnote>
  <w:footnote w:type="continuationSeparator" w:id="0">
    <w:p w:rsidR="00441D54" w:rsidRDefault="00441D5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90D11">
                <w:rPr>
                  <w:b/>
                  <w:bCs/>
                  <w:caps/>
                  <w:sz w:val="24"/>
                  <w:szCs w:val="24"/>
                </w:rPr>
                <w:t>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0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1C4C17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5,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0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1C4C1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5,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90D11">
                <w:rPr>
                  <w:b/>
                  <w:bCs/>
                  <w:caps/>
                  <w:sz w:val="24"/>
                  <w:szCs w:val="24"/>
                </w:rPr>
                <w:t>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090D11"/>
    <w:rsid w:val="000967FE"/>
    <w:rsid w:val="001C4C17"/>
    <w:rsid w:val="003328EF"/>
    <w:rsid w:val="003E1D34"/>
    <w:rsid w:val="003E1D56"/>
    <w:rsid w:val="00420F46"/>
    <w:rsid w:val="00441D54"/>
    <w:rsid w:val="0052734F"/>
    <w:rsid w:val="00592AB6"/>
    <w:rsid w:val="005C2F0F"/>
    <w:rsid w:val="00686D09"/>
    <w:rsid w:val="00691022"/>
    <w:rsid w:val="00713161"/>
    <w:rsid w:val="00744BAC"/>
    <w:rsid w:val="007C58CF"/>
    <w:rsid w:val="007D2A8E"/>
    <w:rsid w:val="008B0B9E"/>
    <w:rsid w:val="008C6B2D"/>
    <w:rsid w:val="008E601F"/>
    <w:rsid w:val="008F3C94"/>
    <w:rsid w:val="00946146"/>
    <w:rsid w:val="00953C99"/>
    <w:rsid w:val="00996533"/>
    <w:rsid w:val="009A4D42"/>
    <w:rsid w:val="009F6693"/>
    <w:rsid w:val="00AA765B"/>
    <w:rsid w:val="00AD223E"/>
    <w:rsid w:val="00BF4089"/>
    <w:rsid w:val="00C152DC"/>
    <w:rsid w:val="00D22C59"/>
    <w:rsid w:val="00D668E0"/>
    <w:rsid w:val="00D82416"/>
    <w:rsid w:val="00E2386B"/>
    <w:rsid w:val="00EB6F93"/>
    <w:rsid w:val="00F35C9E"/>
    <w:rsid w:val="00F362D0"/>
    <w:rsid w:val="00FA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D39E4F-D131-4DC5-A847-6A71AACD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paragraph" w:styleId="Subtitle">
    <w:name w:val="Subtitle"/>
    <w:basedOn w:val="Normal"/>
    <w:next w:val="Normal"/>
    <w:link w:val="SubtitleChar"/>
    <w:uiPriority w:val="11"/>
    <w:qFormat/>
    <w:rsid w:val="00FA2DA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2DA1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328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A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://opengameart.org/content/space-shooter-redu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://opengameart.org/content/platformer-pack-redux-360-asset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B8FF1FC-D6FB-4A68-9557-498A2045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Shooter V2</vt:lpstr>
    </vt:vector>
  </TitlesOfParts>
  <Company>SHADOW sOFTWORKS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Platformer</dc:title>
  <dc:subject>Assignment 1 2D Platformer</dc:subject>
  <dc:creator>Seth Kaminski</dc:creator>
  <cp:lastModifiedBy>Seth Kaminski</cp:lastModifiedBy>
  <cp:revision>2</cp:revision>
  <dcterms:created xsi:type="dcterms:W3CDTF">2015-10-27T02:54:00Z</dcterms:created>
  <dcterms:modified xsi:type="dcterms:W3CDTF">2015-10-27T02:54:00Z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